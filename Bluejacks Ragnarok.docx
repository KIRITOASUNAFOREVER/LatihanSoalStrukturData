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FE6938" w:rsidRPr="00876A58" w:rsidTr="00D2017D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38" w:rsidRPr="002E3324" w:rsidRDefault="00FE6938" w:rsidP="00D2017D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Praktikum </w:t>
            </w:r>
          </w:p>
          <w:p w:rsidR="00FE6938" w:rsidRPr="00051154" w:rsidRDefault="00FE6938" w:rsidP="00D2017D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FE6938" w:rsidRPr="00876A58" w:rsidRDefault="00FE6938" w:rsidP="00D2017D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3A7730B" wp14:editId="49F50FB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938" w:rsidRPr="00876A58" w:rsidTr="00D2017D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38" w:rsidRPr="00EE5A68" w:rsidRDefault="00FE6938" w:rsidP="00D2017D">
            <w:pPr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T0026</w:t>
            </w:r>
          </w:p>
          <w:p w:rsidR="00FE6938" w:rsidRPr="00767E6C" w:rsidRDefault="00FE6938" w:rsidP="00D2017D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Data Structures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6938" w:rsidRPr="00876A58" w:rsidRDefault="00FE6938" w:rsidP="00D2017D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FE6938" w:rsidRPr="00876A58" w:rsidTr="00D2017D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38" w:rsidRPr="00E667AE" w:rsidRDefault="00FE6938" w:rsidP="00D2017D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FE6938" w:rsidRPr="00E667AE" w:rsidRDefault="00FE6938" w:rsidP="00D2017D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6938" w:rsidRPr="000F057A" w:rsidRDefault="00FE6938" w:rsidP="00D2017D">
            <w:pPr>
              <w:jc w:val="right"/>
              <w:rPr>
                <w:rFonts w:ascii="Arial" w:hAnsi="Arial" w:cs="Arial"/>
              </w:rPr>
            </w:pPr>
            <w:r>
              <w:rPr>
                <w:b/>
                <w:sz w:val="20"/>
              </w:rPr>
              <w:t>C1-T0026-YW</w:t>
            </w:r>
            <w:r w:rsidRPr="00EE5A68">
              <w:rPr>
                <w:b/>
                <w:sz w:val="20"/>
              </w:rPr>
              <w:t>01</w:t>
            </w:r>
          </w:p>
        </w:tc>
      </w:tr>
      <w:tr w:rsidR="00FE6938" w:rsidRPr="00876A58" w:rsidTr="00D2017D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82E9D" w:rsidRDefault="00682E9D" w:rsidP="00682E9D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>
              <w:rPr>
                <w:rFonts w:ascii="Arial" w:hAnsi="Arial" w:cs="Arial"/>
                <w:sz w:val="18"/>
              </w:rPr>
              <w:t xml:space="preserve"> Pendek 2016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>
              <w:rPr>
                <w:rFonts w:ascii="Arial" w:hAnsi="Arial" w:cs="Arial"/>
                <w:sz w:val="18"/>
              </w:rPr>
              <w:t>2017</w:t>
            </w:r>
          </w:p>
          <w:p w:rsidR="00FE6938" w:rsidRPr="00E667AE" w:rsidRDefault="00682E9D" w:rsidP="00682E9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i/>
                <w:sz w:val="16"/>
              </w:rPr>
              <w:t xml:space="preserve"> Compact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6"/>
              </w:rPr>
              <w:t>2016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E6938" w:rsidRPr="00C94021" w:rsidRDefault="00FE6938" w:rsidP="00D2017D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</w:t>
            </w:r>
            <w:r>
              <w:rPr>
                <w:rFonts w:ascii="Arial" w:hAnsi="Arial" w:cs="Arial"/>
                <w:b/>
                <w:sz w:val="18"/>
                <w:lang w:val="id-ID"/>
              </w:rPr>
              <w:t>0</w:t>
            </w:r>
          </w:p>
          <w:p w:rsidR="00FE6938" w:rsidRPr="00C94021" w:rsidRDefault="00FE6938" w:rsidP="00D2017D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</w:t>
            </w:r>
            <w:r>
              <w:rPr>
                <w:rFonts w:ascii="Arial" w:hAnsi="Arial" w:cs="Arial"/>
                <w:i/>
                <w:sz w:val="16"/>
                <w:lang w:val="id-ID"/>
              </w:rPr>
              <w:t>0</w:t>
            </w:r>
          </w:p>
        </w:tc>
      </w:tr>
    </w:tbl>
    <w:p w:rsidR="00496CF7" w:rsidRDefault="00496CF7" w:rsidP="00981B3E"/>
    <w:p w:rsidR="00496CF7" w:rsidRPr="00A01F85" w:rsidRDefault="00496CF7" w:rsidP="00496CF7"/>
    <w:p w:rsidR="00496CF7" w:rsidRPr="00F96EDA" w:rsidRDefault="00496CF7" w:rsidP="00496CF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:rsidR="00496CF7" w:rsidRPr="00496CF7" w:rsidRDefault="00496CF7" w:rsidP="00496CF7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496CF7">
        <w:t>Demonstrate how to create any learned data structure</w:t>
      </w:r>
    </w:p>
    <w:p w:rsidR="00496CF7" w:rsidRPr="00301866" w:rsidRDefault="00496CF7" w:rsidP="00496CF7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9312F0">
        <w:t>Analyze the usage of data structure in application</w:t>
      </w:r>
    </w:p>
    <w:p w:rsidR="00496CF7" w:rsidRPr="00301866" w:rsidRDefault="00496CF7" w:rsidP="00496CF7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301866">
        <w:t>Design a proper data structure needed in application</w:t>
      </w:r>
    </w:p>
    <w:p w:rsidR="00496CF7" w:rsidRPr="00F96EDA" w:rsidRDefault="00496CF7" w:rsidP="00496CF7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  <w:bookmarkStart w:id="0" w:name="_GoBack"/>
      <w:bookmarkEnd w:id="0"/>
    </w:p>
    <w:p w:rsidR="00496CF7" w:rsidRPr="00496CF7" w:rsidRDefault="00496CF7" w:rsidP="00496CF7">
      <w:pPr>
        <w:numPr>
          <w:ilvl w:val="0"/>
          <w:numId w:val="7"/>
        </w:numPr>
        <w:tabs>
          <w:tab w:val="clear" w:pos="720"/>
        </w:tabs>
        <w:ind w:left="360"/>
        <w:jc w:val="both"/>
      </w:pPr>
      <w:r w:rsidRPr="00496CF7">
        <w:t>Session 11 - Review Material</w:t>
      </w:r>
    </w:p>
    <w:p w:rsidR="00496CF7" w:rsidRPr="00F96EDA" w:rsidRDefault="00496CF7" w:rsidP="00496CF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496CF7" w:rsidRPr="00496CF7" w:rsidRDefault="00496CF7" w:rsidP="00496CF7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</w:pPr>
      <w:r w:rsidRPr="00496CF7">
        <w:t>Linked List</w:t>
      </w:r>
    </w:p>
    <w:p w:rsidR="00496CF7" w:rsidRPr="00496CF7" w:rsidRDefault="00496CF7" w:rsidP="00496CF7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</w:pPr>
      <w:r w:rsidRPr="00496CF7">
        <w:t>Binary Tree</w:t>
      </w:r>
    </w:p>
    <w:p w:rsidR="00496CF7" w:rsidRPr="00496CF7" w:rsidRDefault="00496CF7" w:rsidP="00496CF7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</w:pPr>
      <w:r w:rsidRPr="00496CF7">
        <w:t>Binary Search Tree</w:t>
      </w:r>
    </w:p>
    <w:p w:rsidR="00496CF7" w:rsidRPr="00496CF7" w:rsidRDefault="00496CF7" w:rsidP="00496CF7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</w:pPr>
      <w:r w:rsidRPr="00496CF7">
        <w:t>AVL Tree</w:t>
      </w:r>
    </w:p>
    <w:p w:rsidR="00496CF7" w:rsidRPr="00496CF7" w:rsidRDefault="00496CF7" w:rsidP="00496CF7">
      <w:pPr>
        <w:numPr>
          <w:ilvl w:val="0"/>
          <w:numId w:val="17"/>
        </w:numPr>
        <w:tabs>
          <w:tab w:val="clear" w:pos="720"/>
          <w:tab w:val="num" w:pos="360"/>
        </w:tabs>
        <w:ind w:left="360"/>
        <w:jc w:val="both"/>
      </w:pPr>
      <w:r w:rsidRPr="00496CF7">
        <w:t>Heap</w:t>
      </w:r>
    </w:p>
    <w:p w:rsidR="00496CF7" w:rsidRDefault="00496CF7" w:rsidP="00496CF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496CF7" w:rsidRDefault="00496CF7" w:rsidP="00496CF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96CF7" w:rsidRPr="004B47B5" w:rsidRDefault="00496CF7" w:rsidP="00496CF7">
      <w:pPr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:rsidR="00496CF7" w:rsidRDefault="00496CF7" w:rsidP="00496CF7"/>
    <w:p w:rsidR="00FA4EA4" w:rsidRDefault="00FA4EA4" w:rsidP="00FA4EA4">
      <w:pPr>
        <w:jc w:val="both"/>
      </w:pPr>
      <w:r>
        <w:tab/>
        <w:t>Ragnarok Online is a MMORPG that was popular 3 years ago, but today it still has a lot of big fans. Mr. Setiawan, a Market Research from LYTO, wants to make a program that contains all the players in that game so he asks you to make the program using a binary search tree concept. Here are the descriptions of the program:</w:t>
      </w:r>
    </w:p>
    <w:p w:rsidR="00FA4EA4" w:rsidRDefault="00FA4EA4" w:rsidP="00FA4EA4">
      <w:pPr>
        <w:numPr>
          <w:ilvl w:val="0"/>
          <w:numId w:val="12"/>
        </w:numPr>
        <w:tabs>
          <w:tab w:val="clear" w:pos="1420"/>
        </w:tabs>
        <w:ind w:left="360" w:hanging="360"/>
        <w:jc w:val="both"/>
        <w:rPr>
          <w:lang w:val="id-ID"/>
        </w:rPr>
      </w:pPr>
      <w:r>
        <w:rPr>
          <w:lang w:val="id-ID"/>
        </w:rPr>
        <w:t xml:space="preserve">Program </w:t>
      </w:r>
      <w:r>
        <w:t>consists of 4 menus</w:t>
      </w:r>
      <w:r>
        <w:rPr>
          <w:lang w:val="id-ID"/>
        </w:rPr>
        <w:t>:</w:t>
      </w:r>
    </w:p>
    <w:p w:rsidR="00FA4EA4" w:rsidRPr="0002169B" w:rsidRDefault="00FA4EA4" w:rsidP="00FA4EA4">
      <w:pPr>
        <w:ind w:left="360"/>
        <w:jc w:val="both"/>
      </w:pPr>
      <w:r w:rsidRPr="004B3593">
        <w:rPr>
          <w:lang w:val="id-ID"/>
        </w:rPr>
        <w:t xml:space="preserve">1. </w:t>
      </w:r>
      <w:r w:rsidRPr="00F76669">
        <w:t>Add (PUSH) New Ragnarok Online Player</w:t>
      </w:r>
    </w:p>
    <w:p w:rsidR="00FA4EA4" w:rsidRPr="00C73D3E" w:rsidRDefault="00FA4EA4" w:rsidP="00FA4EA4">
      <w:pPr>
        <w:ind w:left="360"/>
        <w:jc w:val="both"/>
      </w:pPr>
      <w:r w:rsidRPr="004B3593">
        <w:rPr>
          <w:lang w:val="id-ID"/>
        </w:rPr>
        <w:t xml:space="preserve">2. </w:t>
      </w:r>
      <w:r w:rsidRPr="00916ADD">
        <w:t xml:space="preserve">Show Ragnarok Online </w:t>
      </w:r>
      <w:r>
        <w:t>Player Profile</w:t>
      </w:r>
    </w:p>
    <w:p w:rsidR="00FA4EA4" w:rsidRDefault="00FA4EA4" w:rsidP="00FA4EA4">
      <w:pPr>
        <w:ind w:left="360"/>
        <w:jc w:val="both"/>
      </w:pPr>
      <w:r>
        <w:rPr>
          <w:lang w:val="id-ID"/>
        </w:rPr>
        <w:t xml:space="preserve">3. </w:t>
      </w:r>
      <w:r w:rsidRPr="006B7F33">
        <w:t>InOrder, PreOrder, PostOrder</w:t>
      </w:r>
    </w:p>
    <w:p w:rsidR="00FA4EA4" w:rsidRPr="00C73D3E" w:rsidRDefault="00FA4EA4" w:rsidP="00FA4EA4">
      <w:pPr>
        <w:ind w:left="360"/>
        <w:jc w:val="both"/>
      </w:pPr>
      <w:r>
        <w:t>4. Exit</w:t>
      </w:r>
    </w:p>
    <w:p w:rsidR="00FA4EA4" w:rsidRDefault="00FA4EA4" w:rsidP="00FA4EA4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>If</w:t>
      </w:r>
      <w:r>
        <w:rPr>
          <w:lang w:val="id-ID"/>
        </w:rPr>
        <w:t xml:space="preserve"> </w:t>
      </w:r>
      <w:r w:rsidRPr="007F4B8D">
        <w:rPr>
          <w:lang w:val="id-ID"/>
        </w:rPr>
        <w:t>user</w:t>
      </w:r>
      <w:r>
        <w:rPr>
          <w:lang w:val="id-ID"/>
        </w:rPr>
        <w:t xml:space="preserve"> </w:t>
      </w:r>
      <w:r>
        <w:t>chooses</w:t>
      </w:r>
      <w:r>
        <w:rPr>
          <w:lang w:val="id-ID"/>
        </w:rPr>
        <w:t xml:space="preserve"> </w:t>
      </w:r>
      <w:r>
        <w:rPr>
          <w:b/>
        </w:rPr>
        <w:t>Add (PUSH) New Ragnarok Online Player</w:t>
      </w:r>
      <w:r w:rsidRPr="00AC7F88">
        <w:rPr>
          <w:lang w:val="id-ID"/>
        </w:rPr>
        <w:t>,</w:t>
      </w:r>
      <w:r>
        <w:rPr>
          <w:lang w:val="id-ID"/>
        </w:rPr>
        <w:t xml:space="preserve"> </w:t>
      </w:r>
      <w:r>
        <w:t>then</w:t>
      </w:r>
      <w:r>
        <w:rPr>
          <w:lang w:val="id-ID"/>
        </w:rPr>
        <w:t>:</w:t>
      </w:r>
    </w:p>
    <w:p w:rsidR="00FA4EA4" w:rsidRDefault="00FA4EA4" w:rsidP="00FA4EA4">
      <w:pPr>
        <w:ind w:left="720" w:hanging="360"/>
        <w:jc w:val="both"/>
      </w:pPr>
      <w:r>
        <w:t>-</w:t>
      </w:r>
      <w:r>
        <w:tab/>
        <w:t xml:space="preserve">Ask user to input </w:t>
      </w:r>
      <w:r w:rsidRPr="00EA5569">
        <w:rPr>
          <w:b/>
        </w:rPr>
        <w:t>player’s name</w:t>
      </w:r>
      <w:r w:rsidRPr="00EA5569">
        <w:t>.</w:t>
      </w:r>
      <w:r>
        <w:t xml:space="preserve"> The length of </w:t>
      </w:r>
      <w:r w:rsidRPr="00770811">
        <w:rPr>
          <w:b/>
        </w:rPr>
        <w:t>player’s name</w:t>
      </w:r>
      <w:r>
        <w:t xml:space="preserve"> must be </w:t>
      </w:r>
      <w:r>
        <w:rPr>
          <w:b/>
        </w:rPr>
        <w:t xml:space="preserve">between 1 </w:t>
      </w:r>
      <w:r w:rsidRPr="00660301">
        <w:rPr>
          <w:b/>
        </w:rPr>
        <w:t>and 20</w:t>
      </w:r>
      <w:r>
        <w:rPr>
          <w:b/>
        </w:rPr>
        <w:t xml:space="preserve"> characters</w:t>
      </w:r>
      <w:r w:rsidRPr="00316403">
        <w:t>.</w:t>
      </w:r>
    </w:p>
    <w:p w:rsidR="00FA4EA4" w:rsidRPr="00F56736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Ask user to input </w:t>
      </w:r>
      <w:r>
        <w:rPr>
          <w:b/>
        </w:rPr>
        <w:t>player’s job</w:t>
      </w:r>
      <w:r>
        <w:t xml:space="preserve">. Validate that the player’s job must be </w:t>
      </w:r>
      <w:r w:rsidRPr="00256A42">
        <w:rPr>
          <w:b/>
        </w:rPr>
        <w:t>‘Sword</w:t>
      </w:r>
      <w:r>
        <w:rPr>
          <w:b/>
        </w:rPr>
        <w:t>s</w:t>
      </w:r>
      <w:r w:rsidRPr="00256A42">
        <w:rPr>
          <w:b/>
        </w:rPr>
        <w:t>man’, ’Thief’, ’Mage’, or ‘Archer’</w:t>
      </w:r>
      <w:r>
        <w:rPr>
          <w:b/>
        </w:rPr>
        <w:t xml:space="preserve"> with case sensitive</w:t>
      </w:r>
      <w:r>
        <w:t>.</w:t>
      </w:r>
    </w:p>
    <w:p w:rsidR="00FA4EA4" w:rsidRPr="00BF46A8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Then calculate </w:t>
      </w:r>
      <w:r w:rsidRPr="00BD2D68">
        <w:rPr>
          <w:b/>
        </w:rPr>
        <w:t>the level of player</w:t>
      </w:r>
      <w:r>
        <w:t xml:space="preserve">. The level is a random number </w:t>
      </w:r>
      <w:r w:rsidRPr="00F56736">
        <w:rPr>
          <w:b/>
        </w:rPr>
        <w:t>between 1 and 100</w:t>
      </w:r>
      <w:r w:rsidRPr="00F56736">
        <w:t>.</w:t>
      </w:r>
    </w:p>
    <w:p w:rsidR="00FA4EA4" w:rsidRPr="00174363" w:rsidRDefault="00FA4EA4" w:rsidP="00FA4EA4">
      <w:pPr>
        <w:ind w:firstLine="720"/>
        <w:jc w:val="both"/>
        <w:rPr>
          <w:b/>
        </w:rPr>
      </w:pPr>
      <w:r>
        <w:lastRenderedPageBreak/>
        <w:t xml:space="preserve">Show the message: </w:t>
      </w:r>
      <w:r w:rsidRPr="00BF46A8">
        <w:rPr>
          <w:b/>
        </w:rPr>
        <w:t>“Player Got Level: [Level]”</w:t>
      </w:r>
    </w:p>
    <w:p w:rsidR="00FA4EA4" w:rsidRPr="00333E76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Push the data into the tree based on </w:t>
      </w:r>
      <w:r w:rsidRPr="003C6850">
        <w:rPr>
          <w:b/>
        </w:rPr>
        <w:t>the level of the player</w:t>
      </w:r>
      <w:r>
        <w:t>.</w:t>
      </w:r>
    </w:p>
    <w:p w:rsidR="00FA4EA4" w:rsidRPr="00826289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data has been successfully inputted, then show the message </w:t>
      </w:r>
      <w:r w:rsidRPr="00F05F2D">
        <w:rPr>
          <w:b/>
        </w:rPr>
        <w:t>“</w:t>
      </w:r>
      <w:r w:rsidRPr="0039459F">
        <w:rPr>
          <w:b/>
        </w:rPr>
        <w:t>Success to add new player</w:t>
      </w:r>
      <w:r>
        <w:rPr>
          <w:b/>
        </w:rPr>
        <w:t>…”</w:t>
      </w:r>
    </w:p>
    <w:p w:rsidR="00FA4EA4" w:rsidRPr="00904CE0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tree’s level is already at 4, then show the message: </w:t>
      </w:r>
      <w:r w:rsidRPr="000C20D9">
        <w:rPr>
          <w:b/>
        </w:rPr>
        <w:t>“Maximum tree level is 4</w:t>
      </w:r>
      <w:r>
        <w:rPr>
          <w:b/>
        </w:rPr>
        <w:t>…</w:t>
      </w:r>
      <w:r w:rsidRPr="000C20D9">
        <w:rPr>
          <w:b/>
        </w:rPr>
        <w:t>”</w:t>
      </w:r>
    </w:p>
    <w:p w:rsidR="00FA4EA4" w:rsidRPr="00847BFF" w:rsidRDefault="00FA4EA4" w:rsidP="00FA4EA4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 xml:space="preserve">If </w:t>
      </w:r>
      <w:r w:rsidRPr="00D639E5">
        <w:rPr>
          <w:lang w:val="id-ID"/>
        </w:rPr>
        <w:t>user</w:t>
      </w:r>
      <w:r w:rsidRPr="00A4678F">
        <w:rPr>
          <w:lang w:val="id-ID"/>
        </w:rPr>
        <w:t xml:space="preserve"> </w:t>
      </w:r>
      <w:r>
        <w:t>chooses</w:t>
      </w:r>
      <w:r w:rsidRPr="00A4678F">
        <w:rPr>
          <w:lang w:val="id-ID"/>
        </w:rPr>
        <w:t xml:space="preserve"> </w:t>
      </w:r>
      <w:r>
        <w:rPr>
          <w:b/>
        </w:rPr>
        <w:t>Show Ragnarok Online Player Profile</w:t>
      </w:r>
      <w:r w:rsidRPr="00A4678F">
        <w:rPr>
          <w:lang w:val="id-ID"/>
        </w:rPr>
        <w:t xml:space="preserve">, </w:t>
      </w:r>
      <w:r>
        <w:t>then</w:t>
      </w:r>
      <w:r w:rsidRPr="00A4678F">
        <w:rPr>
          <w:lang w:val="id-ID"/>
        </w:rPr>
        <w:t>:</w:t>
      </w:r>
    </w:p>
    <w:p w:rsidR="00FA4EA4" w:rsidRPr="000D494F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Ask user to input </w:t>
      </w:r>
      <w:r w:rsidRPr="00EA5569">
        <w:rPr>
          <w:b/>
        </w:rPr>
        <w:t>player’s name</w:t>
      </w:r>
      <w:r w:rsidRPr="00EA5569">
        <w:t>.</w:t>
      </w:r>
      <w:r>
        <w:t xml:space="preserve"> The length of </w:t>
      </w:r>
      <w:r w:rsidRPr="008B4069">
        <w:rPr>
          <w:b/>
        </w:rPr>
        <w:t>player’s name</w:t>
      </w:r>
      <w:r>
        <w:t xml:space="preserve"> must be </w:t>
      </w:r>
      <w:r w:rsidRPr="000D6622">
        <w:rPr>
          <w:b/>
        </w:rPr>
        <w:t>between</w:t>
      </w:r>
      <w:r>
        <w:t xml:space="preserve"> </w:t>
      </w:r>
      <w:r>
        <w:rPr>
          <w:b/>
        </w:rPr>
        <w:t xml:space="preserve">1 </w:t>
      </w:r>
      <w:r w:rsidRPr="00660301">
        <w:rPr>
          <w:b/>
        </w:rPr>
        <w:t>and 20</w:t>
      </w:r>
      <w:r>
        <w:rPr>
          <w:b/>
        </w:rPr>
        <w:t xml:space="preserve"> characters</w:t>
      </w:r>
      <w:r w:rsidRPr="00316403">
        <w:t>.</w:t>
      </w:r>
    </w:p>
    <w:p w:rsidR="00FA4EA4" w:rsidRPr="0088118A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>If data can be found in the tree, show the player’s profile with format:</w:t>
      </w:r>
    </w:p>
    <w:p w:rsidR="00FA4EA4" w:rsidRPr="0088118A" w:rsidRDefault="00FA4EA4" w:rsidP="00FA4EA4">
      <w:pPr>
        <w:ind w:left="720"/>
        <w:jc w:val="both"/>
        <w:rPr>
          <w:b/>
        </w:rPr>
      </w:pPr>
      <w:r w:rsidRPr="0088118A">
        <w:rPr>
          <w:b/>
        </w:rPr>
        <w:t xml:space="preserve">“Player’s Level </w:t>
      </w:r>
      <w:r>
        <w:rPr>
          <w:b/>
        </w:rPr>
        <w:tab/>
      </w:r>
      <w:r w:rsidRPr="0088118A">
        <w:rPr>
          <w:b/>
        </w:rPr>
        <w:t>: [Player’s Level]”</w:t>
      </w:r>
    </w:p>
    <w:p w:rsidR="00FA4EA4" w:rsidRPr="0088118A" w:rsidRDefault="00FA4EA4" w:rsidP="00FA4EA4">
      <w:pPr>
        <w:ind w:left="720"/>
        <w:jc w:val="both"/>
        <w:rPr>
          <w:b/>
        </w:rPr>
      </w:pPr>
      <w:r w:rsidRPr="0088118A">
        <w:rPr>
          <w:b/>
        </w:rPr>
        <w:t xml:space="preserve">“Player’s Name </w:t>
      </w:r>
      <w:r>
        <w:rPr>
          <w:b/>
        </w:rPr>
        <w:tab/>
      </w:r>
      <w:r w:rsidRPr="0088118A">
        <w:rPr>
          <w:b/>
        </w:rPr>
        <w:t>: [Player’s Name]”</w:t>
      </w:r>
    </w:p>
    <w:p w:rsidR="00FA4EA4" w:rsidRPr="005E513F" w:rsidRDefault="00FA4EA4" w:rsidP="00FA4EA4">
      <w:pPr>
        <w:ind w:left="720"/>
        <w:jc w:val="both"/>
        <w:rPr>
          <w:lang w:val="id-ID"/>
        </w:rPr>
      </w:pPr>
      <w:r w:rsidRPr="0088118A">
        <w:rPr>
          <w:b/>
        </w:rPr>
        <w:t xml:space="preserve">“Player’s Job     </w:t>
      </w:r>
      <w:r>
        <w:rPr>
          <w:b/>
        </w:rPr>
        <w:tab/>
      </w:r>
      <w:r w:rsidRPr="0088118A">
        <w:rPr>
          <w:b/>
        </w:rPr>
        <w:t>: [Player’s Job]”</w:t>
      </w:r>
      <w:r>
        <w:t xml:space="preserve"> </w:t>
      </w:r>
    </w:p>
    <w:p w:rsidR="00FA4EA4" w:rsidRPr="005E513F" w:rsidRDefault="00FA4EA4" w:rsidP="00FA4EA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data cannot be found, then show the message </w:t>
      </w:r>
      <w:r w:rsidRPr="0084569F">
        <w:rPr>
          <w:b/>
        </w:rPr>
        <w:t>“</w:t>
      </w:r>
      <w:r w:rsidRPr="00B56A5B">
        <w:rPr>
          <w:b/>
        </w:rPr>
        <w:t>Data that you requested cannot be found</w:t>
      </w:r>
      <w:r>
        <w:rPr>
          <w:b/>
        </w:rPr>
        <w:t>…</w:t>
      </w:r>
      <w:r w:rsidRPr="0084569F">
        <w:rPr>
          <w:b/>
        </w:rPr>
        <w:t>”</w:t>
      </w:r>
    </w:p>
    <w:p w:rsidR="00FA4EA4" w:rsidRPr="002432F7" w:rsidRDefault="00FA4EA4" w:rsidP="00FA4EA4">
      <w:pPr>
        <w:numPr>
          <w:ilvl w:val="0"/>
          <w:numId w:val="13"/>
        </w:numPr>
        <w:tabs>
          <w:tab w:val="clear" w:pos="1420"/>
        </w:tabs>
        <w:ind w:left="360"/>
        <w:jc w:val="both"/>
        <w:rPr>
          <w:lang w:val="id-ID"/>
        </w:rPr>
      </w:pPr>
      <w:r>
        <w:t xml:space="preserve">If user chooses </w:t>
      </w:r>
      <w:r>
        <w:rPr>
          <w:b/>
        </w:rPr>
        <w:t>InOrder, PreOrder, PostOrder,</w:t>
      </w:r>
      <w:r>
        <w:t xml:space="preserve"> then:</w:t>
      </w:r>
    </w:p>
    <w:p w:rsidR="00FA4EA4" w:rsidRPr="00311FFA" w:rsidRDefault="00FA4EA4" w:rsidP="00FA4EA4">
      <w:pPr>
        <w:ind w:left="720" w:hanging="360"/>
        <w:jc w:val="both"/>
        <w:rPr>
          <w:b/>
        </w:rPr>
      </w:pPr>
      <w:r>
        <w:t>-</w:t>
      </w:r>
      <w:r>
        <w:tab/>
        <w:t xml:space="preserve">If there is no data in the tree, show the message </w:t>
      </w:r>
      <w:r w:rsidRPr="00311FFA">
        <w:rPr>
          <w:b/>
        </w:rPr>
        <w:t>“</w:t>
      </w:r>
      <w:r w:rsidRPr="004D0811">
        <w:rPr>
          <w:b/>
        </w:rPr>
        <w:t xml:space="preserve">There </w:t>
      </w:r>
      <w:r>
        <w:rPr>
          <w:b/>
        </w:rPr>
        <w:t>is</w:t>
      </w:r>
      <w:r w:rsidRPr="004D0811">
        <w:rPr>
          <w:b/>
        </w:rPr>
        <w:t xml:space="preserve"> no data</w:t>
      </w:r>
      <w:r>
        <w:rPr>
          <w:b/>
        </w:rPr>
        <w:t xml:space="preserve"> left </w:t>
      </w:r>
      <w:r w:rsidRPr="004D0811">
        <w:rPr>
          <w:b/>
        </w:rPr>
        <w:t>to be shown</w:t>
      </w:r>
      <w:r>
        <w:rPr>
          <w:b/>
        </w:rPr>
        <w:t>…</w:t>
      </w:r>
      <w:r w:rsidRPr="00311FFA">
        <w:rPr>
          <w:b/>
        </w:rPr>
        <w:t>”</w:t>
      </w:r>
    </w:p>
    <w:p w:rsidR="00FA4EA4" w:rsidRDefault="00FA4EA4" w:rsidP="00FA4EA4">
      <w:pPr>
        <w:ind w:left="720" w:hanging="360"/>
        <w:jc w:val="both"/>
      </w:pPr>
      <w:r w:rsidRPr="00C50E8D">
        <w:rPr>
          <w:b/>
        </w:rPr>
        <w:t>-</w:t>
      </w:r>
      <w:r w:rsidRPr="00C50E8D">
        <w:rPr>
          <w:b/>
        </w:rPr>
        <w:tab/>
      </w:r>
      <w:r>
        <w:t>If data is already in the tree, show the inorder, preorder, and postorder of the tree. Please show the level of the player only</w:t>
      </w:r>
      <w:r w:rsidRPr="0013053B">
        <w:t>!</w:t>
      </w:r>
    </w:p>
    <w:p w:rsidR="00FA4EA4" w:rsidRDefault="00FA4EA4" w:rsidP="00FA4EA4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lang w:val="id-ID"/>
        </w:rPr>
      </w:pPr>
      <w:r>
        <w:t xml:space="preserve">If user chooses </w:t>
      </w:r>
      <w:r w:rsidRPr="00413CA2">
        <w:rPr>
          <w:b/>
        </w:rPr>
        <w:t>Exit</w:t>
      </w:r>
      <w:r>
        <w:rPr>
          <w:lang w:val="id-ID"/>
        </w:rPr>
        <w:t xml:space="preserve">, </w:t>
      </w:r>
      <w:r>
        <w:t>then</w:t>
      </w:r>
      <w:r>
        <w:rPr>
          <w:lang w:val="id-ID"/>
        </w:rPr>
        <w:t>:</w:t>
      </w:r>
    </w:p>
    <w:p w:rsidR="00FA4EA4" w:rsidRDefault="00FA4EA4" w:rsidP="00FA4EA4">
      <w:pPr>
        <w:ind w:left="360"/>
        <w:jc w:val="both"/>
        <w:rPr>
          <w:lang w:val="id-ID"/>
        </w:rPr>
      </w:pPr>
      <w:r>
        <w:rPr>
          <w:lang w:val="id-ID"/>
        </w:rPr>
        <w:t>-</w:t>
      </w:r>
      <w:r>
        <w:rPr>
          <w:lang w:val="id-ID"/>
        </w:rPr>
        <w:tab/>
      </w:r>
      <w:r>
        <w:t>Delete all data in the linked list</w:t>
      </w:r>
      <w:r>
        <w:rPr>
          <w:lang w:val="id-ID"/>
        </w:rPr>
        <w:t>.</w:t>
      </w:r>
    </w:p>
    <w:p w:rsidR="00FA4EA4" w:rsidRDefault="00FA4EA4" w:rsidP="00FA4EA4">
      <w:pPr>
        <w:ind w:left="360"/>
        <w:jc w:val="both"/>
        <w:rPr>
          <w:lang w:val="id-ID"/>
        </w:rPr>
      </w:pPr>
      <w:r>
        <w:rPr>
          <w:lang w:val="id-ID"/>
        </w:rPr>
        <w:t>-</w:t>
      </w:r>
      <w:r>
        <w:rPr>
          <w:lang w:val="id-ID"/>
        </w:rPr>
        <w:tab/>
      </w:r>
      <w:r>
        <w:t>Program ends</w:t>
      </w:r>
      <w:r>
        <w:rPr>
          <w:lang w:val="id-ID"/>
        </w:rPr>
        <w:t>.</w:t>
      </w:r>
    </w:p>
    <w:p w:rsidR="00FA4EA4" w:rsidRDefault="00FA4EA4" w:rsidP="00FA4EA4">
      <w:pPr>
        <w:jc w:val="both"/>
      </w:pPr>
    </w:p>
    <w:p w:rsidR="00FA4EA4" w:rsidRPr="00A61CFB" w:rsidRDefault="00FA4EA4" w:rsidP="00FA4EA4">
      <w:pPr>
        <w:ind w:left="20"/>
        <w:jc w:val="both"/>
        <w:rPr>
          <w:b/>
        </w:rPr>
      </w:pPr>
      <w:r>
        <w:rPr>
          <w:b/>
        </w:rPr>
        <w:t xml:space="preserve">Please run the </w:t>
      </w:r>
      <w:r w:rsidRPr="00A61CFB">
        <w:rPr>
          <w:b/>
        </w:rPr>
        <w:t>EXE file</w:t>
      </w:r>
      <w:r>
        <w:rPr>
          <w:b/>
        </w:rPr>
        <w:t xml:space="preserve"> to see the sample program.</w:t>
      </w:r>
    </w:p>
    <w:p w:rsidR="00FA4EA4" w:rsidRDefault="00FA4EA4" w:rsidP="00FA4EA4">
      <w:pPr>
        <w:rPr>
          <w:b/>
          <w:bCs/>
        </w:rPr>
      </w:pPr>
    </w:p>
    <w:p w:rsidR="00FA4EA4" w:rsidRPr="00844F7C" w:rsidRDefault="00FA4EA4" w:rsidP="00FA4EA4">
      <w:pPr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Main Menu</w:t>
      </w:r>
    </w:p>
    <w:p w:rsidR="00FA4EA4" w:rsidRDefault="00FA4EA4" w:rsidP="00FA4EA4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01FBF9EC" wp14:editId="3AAF95B9">
            <wp:extent cx="6105525" cy="828675"/>
            <wp:effectExtent l="57150" t="19050" r="123825" b="104775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86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EA4" w:rsidRDefault="00FA4EA4" w:rsidP="00FA4EA4">
      <w:pPr>
        <w:rPr>
          <w:b/>
        </w:rPr>
      </w:pPr>
    </w:p>
    <w:p w:rsidR="00FA4EA4" w:rsidRDefault="00FA4EA4" w:rsidP="00FA4EA4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Add (PUSH) New Ragnarok Online Player</w:t>
      </w:r>
      <w:r w:rsidRPr="005A68BB">
        <w:rPr>
          <w:b/>
        </w:rPr>
        <w:t xml:space="preserve"> </w:t>
      </w:r>
      <w:r>
        <w:rPr>
          <w:b/>
        </w:rPr>
        <w:t>Menu (Menu ‘1’)</w:t>
      </w:r>
    </w:p>
    <w:p w:rsidR="00FA4EA4" w:rsidRDefault="00FA4EA4" w:rsidP="00FA4EA4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D0F9C84" wp14:editId="5AF481A4">
            <wp:extent cx="6086475" cy="9525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52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A4" w:rsidRDefault="00FA4EA4" w:rsidP="00FA4EA4">
      <w:pPr>
        <w:rPr>
          <w:b/>
        </w:rPr>
      </w:pPr>
    </w:p>
    <w:p w:rsidR="00FA4EA4" w:rsidRDefault="00FA4EA4" w:rsidP="00FA4EA4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Show Ragnarok Online Player Profile</w:t>
      </w:r>
      <w:r w:rsidRPr="00445F9F">
        <w:rPr>
          <w:b/>
        </w:rPr>
        <w:t xml:space="preserve"> </w:t>
      </w:r>
      <w:r>
        <w:rPr>
          <w:b/>
        </w:rPr>
        <w:t>Menu (Menu ‘2’)</w:t>
      </w:r>
    </w:p>
    <w:p w:rsidR="00FA4EA4" w:rsidRDefault="00FA4EA4" w:rsidP="00FA4EA4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11E5CFF" wp14:editId="34E29C79">
            <wp:extent cx="6076950" cy="895350"/>
            <wp:effectExtent l="19050" t="19050" r="19050" b="190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95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A4" w:rsidRDefault="00FA4EA4" w:rsidP="00FA4EA4">
      <w:pPr>
        <w:rPr>
          <w:b/>
        </w:rPr>
      </w:pPr>
    </w:p>
    <w:p w:rsidR="009E7DAB" w:rsidRDefault="009E7DAB" w:rsidP="00FA4EA4">
      <w:pPr>
        <w:jc w:val="both"/>
        <w:rPr>
          <w:b/>
        </w:rPr>
      </w:pPr>
    </w:p>
    <w:p w:rsidR="009E7DAB" w:rsidRDefault="009E7DAB" w:rsidP="00FA4EA4">
      <w:pPr>
        <w:jc w:val="both"/>
        <w:rPr>
          <w:b/>
        </w:rPr>
      </w:pPr>
    </w:p>
    <w:p w:rsidR="00FA4EA4" w:rsidRDefault="00FA4EA4" w:rsidP="00FA4EA4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InOrder, PreOrder, PostOrder</w:t>
      </w:r>
      <w:r w:rsidRPr="00643E17">
        <w:rPr>
          <w:b/>
        </w:rPr>
        <w:t xml:space="preserve"> </w:t>
      </w:r>
      <w:r>
        <w:rPr>
          <w:b/>
        </w:rPr>
        <w:t>Menu (Menu ‘3’)</w:t>
      </w:r>
    </w:p>
    <w:p w:rsidR="00FA4EA4" w:rsidRDefault="00FA4EA4" w:rsidP="00FA4EA4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4998EEB" wp14:editId="420CB9B8">
            <wp:extent cx="6086475" cy="628650"/>
            <wp:effectExtent l="19050" t="19050" r="28575" b="1905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28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AB" w:rsidRDefault="009E7DAB" w:rsidP="00FA4EA4">
      <w:pPr>
        <w:rPr>
          <w:b/>
        </w:rPr>
      </w:pPr>
    </w:p>
    <w:p w:rsidR="00FA4EA4" w:rsidRDefault="00FA4EA4" w:rsidP="00FA4EA4">
      <w:pPr>
        <w:rPr>
          <w:b/>
        </w:rPr>
      </w:pPr>
      <w:r w:rsidRPr="00A47A34">
        <w:rPr>
          <w:b/>
        </w:rPr>
        <w:t xml:space="preserve">Print Screen </w:t>
      </w:r>
      <w:r>
        <w:rPr>
          <w:b/>
        </w:rPr>
        <w:t>o</w:t>
      </w:r>
      <w:r w:rsidRPr="00A47A34">
        <w:rPr>
          <w:b/>
        </w:rPr>
        <w:t>f</w:t>
      </w:r>
      <w:r w:rsidRPr="00A47A34">
        <w:rPr>
          <w:b/>
          <w:lang w:val="id-ID"/>
        </w:rPr>
        <w:t xml:space="preserve"> </w:t>
      </w:r>
      <w:r w:rsidRPr="00A47A34">
        <w:rPr>
          <w:b/>
        </w:rPr>
        <w:t>Exit</w:t>
      </w:r>
      <w:r>
        <w:rPr>
          <w:b/>
        </w:rPr>
        <w:t xml:space="preserve"> Menu (Menu ‘4’)</w:t>
      </w:r>
    </w:p>
    <w:p w:rsidR="00FA4EA4" w:rsidRPr="00F94483" w:rsidRDefault="00FA4EA4" w:rsidP="00FA4EA4">
      <w:r>
        <w:rPr>
          <w:noProof/>
          <w:lang w:eastAsia="en-US"/>
        </w:rPr>
        <w:drawing>
          <wp:inline distT="0" distB="0" distL="0" distR="0" wp14:anchorId="7D3D947E" wp14:editId="3E769F02">
            <wp:extent cx="6096000" cy="1190625"/>
            <wp:effectExtent l="57150" t="19050" r="114300" b="1047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906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DE8" w:rsidRPr="00A32343" w:rsidRDefault="00BC6DE8" w:rsidP="00540499">
      <w:pPr>
        <w:pStyle w:val="Heading2"/>
      </w:pPr>
    </w:p>
    <w:sectPr w:rsidR="00BC6DE8" w:rsidRPr="00A32343" w:rsidSect="005D078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E36" w:rsidRDefault="00762E36" w:rsidP="00273E4A">
      <w:r>
        <w:separator/>
      </w:r>
    </w:p>
  </w:endnote>
  <w:endnote w:type="continuationSeparator" w:id="0">
    <w:p w:rsidR="00762E36" w:rsidRDefault="00762E3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1E531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2275C9">
          <w:rPr>
            <w:noProof/>
            <w:sz w:val="22"/>
            <w:szCs w:val="22"/>
            <w:lang w:val="id-ID"/>
          </w:rPr>
          <w:t>1</w:t>
        </w:r>
        <w:r w:rsidR="00BD7FE0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2275C9">
          <w:rPr>
            <w:noProof/>
            <w:sz w:val="22"/>
            <w:szCs w:val="22"/>
            <w:lang w:val="id-ID"/>
          </w:rPr>
          <w:t>3</w:t>
        </w:r>
        <w:r w:rsidR="00BD7FE0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2275C9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2275C9">
          <w:rPr>
            <w:i/>
            <w:noProof/>
            <w:sz w:val="20"/>
            <w:szCs w:val="20"/>
            <w:lang w:val="id-ID"/>
          </w:rPr>
          <w:t>3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1775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BD7FE0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BD7FE0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E36" w:rsidRDefault="00762E36" w:rsidP="00273E4A">
      <w:r>
        <w:separator/>
      </w:r>
    </w:p>
  </w:footnote>
  <w:footnote w:type="continuationSeparator" w:id="0">
    <w:p w:rsidR="00762E36" w:rsidRDefault="00762E3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:rsidTr="005D0782">
      <w:tc>
        <w:tcPr>
          <w:tcW w:w="5220" w:type="dxa"/>
        </w:tcPr>
        <w:p w:rsidR="005D0782" w:rsidRPr="002B7706" w:rsidRDefault="002275C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140717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FE6938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5C7F"/>
    <w:multiLevelType w:val="hybridMultilevel"/>
    <w:tmpl w:val="66926E68"/>
    <w:lvl w:ilvl="0" w:tplc="878EBB5E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451923"/>
    <w:multiLevelType w:val="hybridMultilevel"/>
    <w:tmpl w:val="11E626B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A3107"/>
    <w:multiLevelType w:val="multilevel"/>
    <w:tmpl w:val="7BF87C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3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C7214"/>
    <w:multiLevelType w:val="hybridMultilevel"/>
    <w:tmpl w:val="847610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776C8"/>
    <w:multiLevelType w:val="hybridMultilevel"/>
    <w:tmpl w:val="ED988DCE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BFC38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5595F"/>
    <w:multiLevelType w:val="hybridMultilevel"/>
    <w:tmpl w:val="93964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4"/>
  </w:num>
  <w:num w:numId="6">
    <w:abstractNumId w:val="8"/>
  </w:num>
  <w:num w:numId="7">
    <w:abstractNumId w:val="15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11"/>
  </w:num>
  <w:num w:numId="15">
    <w:abstractNumId w:val="2"/>
  </w:num>
  <w:num w:numId="16">
    <w:abstractNumId w:val="10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16CC2"/>
    <w:rsid w:val="00020F10"/>
    <w:rsid w:val="00051154"/>
    <w:rsid w:val="00072DE7"/>
    <w:rsid w:val="000A0C90"/>
    <w:rsid w:val="000A23D8"/>
    <w:rsid w:val="000A3F41"/>
    <w:rsid w:val="000B6027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698F"/>
    <w:rsid w:val="00183F26"/>
    <w:rsid w:val="001955A6"/>
    <w:rsid w:val="001B3A2E"/>
    <w:rsid w:val="001D4810"/>
    <w:rsid w:val="001E637E"/>
    <w:rsid w:val="001F64B6"/>
    <w:rsid w:val="002075E2"/>
    <w:rsid w:val="00224780"/>
    <w:rsid w:val="002275C9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A7C29"/>
    <w:rsid w:val="002B00F2"/>
    <w:rsid w:val="002B32F4"/>
    <w:rsid w:val="002B7706"/>
    <w:rsid w:val="002B7CDD"/>
    <w:rsid w:val="002C3AC5"/>
    <w:rsid w:val="002C7FC0"/>
    <w:rsid w:val="002D1472"/>
    <w:rsid w:val="002D7F31"/>
    <w:rsid w:val="002E3324"/>
    <w:rsid w:val="002F1F2D"/>
    <w:rsid w:val="003002A2"/>
    <w:rsid w:val="00305136"/>
    <w:rsid w:val="003054E4"/>
    <w:rsid w:val="00320C87"/>
    <w:rsid w:val="00321362"/>
    <w:rsid w:val="003223E1"/>
    <w:rsid w:val="00323347"/>
    <w:rsid w:val="00341E09"/>
    <w:rsid w:val="003432E6"/>
    <w:rsid w:val="003439D3"/>
    <w:rsid w:val="0036669F"/>
    <w:rsid w:val="00366844"/>
    <w:rsid w:val="0037553B"/>
    <w:rsid w:val="00384C7B"/>
    <w:rsid w:val="00387D06"/>
    <w:rsid w:val="003A1788"/>
    <w:rsid w:val="003A17D4"/>
    <w:rsid w:val="003B1D05"/>
    <w:rsid w:val="003B27CC"/>
    <w:rsid w:val="003B5F77"/>
    <w:rsid w:val="003C0A29"/>
    <w:rsid w:val="003C1CE6"/>
    <w:rsid w:val="003C6783"/>
    <w:rsid w:val="003D7084"/>
    <w:rsid w:val="003F71D2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96CF7"/>
    <w:rsid w:val="004B47B5"/>
    <w:rsid w:val="004B6AFE"/>
    <w:rsid w:val="004C0F0C"/>
    <w:rsid w:val="004C2A31"/>
    <w:rsid w:val="004D176C"/>
    <w:rsid w:val="004E7352"/>
    <w:rsid w:val="00520E03"/>
    <w:rsid w:val="005314B7"/>
    <w:rsid w:val="00535DA7"/>
    <w:rsid w:val="00540499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794B"/>
    <w:rsid w:val="0060201C"/>
    <w:rsid w:val="0060486C"/>
    <w:rsid w:val="00635EE5"/>
    <w:rsid w:val="00643F75"/>
    <w:rsid w:val="00682E9D"/>
    <w:rsid w:val="006D36BC"/>
    <w:rsid w:val="006F4D80"/>
    <w:rsid w:val="00701ECA"/>
    <w:rsid w:val="00720962"/>
    <w:rsid w:val="0072245D"/>
    <w:rsid w:val="00737595"/>
    <w:rsid w:val="00746C6E"/>
    <w:rsid w:val="00762E36"/>
    <w:rsid w:val="00787247"/>
    <w:rsid w:val="007B5A6A"/>
    <w:rsid w:val="007C1C37"/>
    <w:rsid w:val="007E0EE7"/>
    <w:rsid w:val="00810737"/>
    <w:rsid w:val="00811C48"/>
    <w:rsid w:val="0083459F"/>
    <w:rsid w:val="0083780E"/>
    <w:rsid w:val="008674E6"/>
    <w:rsid w:val="00876001"/>
    <w:rsid w:val="00876A58"/>
    <w:rsid w:val="00894072"/>
    <w:rsid w:val="00895B8D"/>
    <w:rsid w:val="008B212E"/>
    <w:rsid w:val="008B7541"/>
    <w:rsid w:val="008C1A4A"/>
    <w:rsid w:val="008D411F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F90"/>
    <w:rsid w:val="00981B3E"/>
    <w:rsid w:val="009832E4"/>
    <w:rsid w:val="009A2464"/>
    <w:rsid w:val="009A3737"/>
    <w:rsid w:val="009E29D9"/>
    <w:rsid w:val="009E7DAB"/>
    <w:rsid w:val="00A1473C"/>
    <w:rsid w:val="00A32343"/>
    <w:rsid w:val="00A46082"/>
    <w:rsid w:val="00A50AF3"/>
    <w:rsid w:val="00A52AB7"/>
    <w:rsid w:val="00A53D38"/>
    <w:rsid w:val="00A54BD3"/>
    <w:rsid w:val="00A552D5"/>
    <w:rsid w:val="00AA0E35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212C7"/>
    <w:rsid w:val="00B2305D"/>
    <w:rsid w:val="00B25A20"/>
    <w:rsid w:val="00B440FB"/>
    <w:rsid w:val="00B4674F"/>
    <w:rsid w:val="00B517FB"/>
    <w:rsid w:val="00B7140C"/>
    <w:rsid w:val="00B731DC"/>
    <w:rsid w:val="00B81979"/>
    <w:rsid w:val="00B948DA"/>
    <w:rsid w:val="00B9609E"/>
    <w:rsid w:val="00BC6DE8"/>
    <w:rsid w:val="00BD7FE0"/>
    <w:rsid w:val="00BE0705"/>
    <w:rsid w:val="00BE6791"/>
    <w:rsid w:val="00BF2997"/>
    <w:rsid w:val="00BF7C45"/>
    <w:rsid w:val="00C44051"/>
    <w:rsid w:val="00C525FC"/>
    <w:rsid w:val="00C56C03"/>
    <w:rsid w:val="00C57A8A"/>
    <w:rsid w:val="00C57FE8"/>
    <w:rsid w:val="00C63334"/>
    <w:rsid w:val="00C6549A"/>
    <w:rsid w:val="00C8483C"/>
    <w:rsid w:val="00C915BF"/>
    <w:rsid w:val="00C932C2"/>
    <w:rsid w:val="00CB1DFA"/>
    <w:rsid w:val="00CD64BC"/>
    <w:rsid w:val="00CF11B0"/>
    <w:rsid w:val="00D30822"/>
    <w:rsid w:val="00D3685C"/>
    <w:rsid w:val="00D37E0D"/>
    <w:rsid w:val="00D55D6C"/>
    <w:rsid w:val="00D60A6D"/>
    <w:rsid w:val="00D67DFC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143D2"/>
    <w:rsid w:val="00E2341A"/>
    <w:rsid w:val="00E335DA"/>
    <w:rsid w:val="00E36B77"/>
    <w:rsid w:val="00E36EA8"/>
    <w:rsid w:val="00E502A7"/>
    <w:rsid w:val="00E642BF"/>
    <w:rsid w:val="00E660C4"/>
    <w:rsid w:val="00E71CE0"/>
    <w:rsid w:val="00EB5190"/>
    <w:rsid w:val="00ED5890"/>
    <w:rsid w:val="00EE5DE2"/>
    <w:rsid w:val="00EF17AC"/>
    <w:rsid w:val="00F22A92"/>
    <w:rsid w:val="00F36E33"/>
    <w:rsid w:val="00F53807"/>
    <w:rsid w:val="00F712CE"/>
    <w:rsid w:val="00F80742"/>
    <w:rsid w:val="00F955DA"/>
    <w:rsid w:val="00FA41A2"/>
    <w:rsid w:val="00FA4EA4"/>
    <w:rsid w:val="00FC245F"/>
    <w:rsid w:val="00FE693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A381FAB9-ED8A-457B-B1E0-B847ADC8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CHRISTINA ALEXANDRA</cp:lastModifiedBy>
  <cp:revision>14</cp:revision>
  <dcterms:created xsi:type="dcterms:W3CDTF">2013-06-21T13:03:00Z</dcterms:created>
  <dcterms:modified xsi:type="dcterms:W3CDTF">2017-06-20T02:37:00Z</dcterms:modified>
</cp:coreProperties>
</file>